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35DF7" w:rsidRDefault="00935DF7"/>
    <w:p w:rsidR="00935DF7" w:rsidRDefault="00935DF7"/>
    <w:p w:rsidR="00935DF7" w:rsidRDefault="009A0DED">
      <w:r>
        <w:t xml:space="preserve">                               </w:t>
      </w:r>
    </w:p>
    <w:p w:rsidR="00935DF7" w:rsidRDefault="009A0DED">
      <w:pPr>
        <w:ind w:firstLineChars="1450" w:firstLine="3045"/>
        <w:rPr>
          <w:b/>
          <w:bCs/>
          <w:sz w:val="40"/>
          <w:szCs w:val="48"/>
        </w:rPr>
      </w:pPr>
      <w:r>
        <w:t xml:space="preserve"> </w:t>
      </w:r>
      <w:r>
        <w:rPr>
          <w:b/>
          <w:bCs/>
          <w:sz w:val="40"/>
          <w:szCs w:val="48"/>
        </w:rPr>
        <w:t xml:space="preserve">CSP 586 project output </w:t>
      </w:r>
    </w:p>
    <w:p w:rsidR="00935DF7" w:rsidRDefault="009A0DED">
      <w:pPr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 xml:space="preserve">Team </w:t>
      </w:r>
      <w:proofErr w:type="gramStart"/>
      <w:r>
        <w:rPr>
          <w:b/>
          <w:bCs/>
          <w:sz w:val="24"/>
          <w:szCs w:val="32"/>
        </w:rPr>
        <w:t>20 :</w:t>
      </w:r>
      <w:proofErr w:type="gramEnd"/>
    </w:p>
    <w:p w:rsidR="00935DF7" w:rsidRDefault="009A0DED">
      <w:pPr>
        <w:rPr>
          <w:sz w:val="24"/>
          <w:szCs w:val="32"/>
        </w:rPr>
      </w:pPr>
      <w:r>
        <w:rPr>
          <w:sz w:val="24"/>
          <w:szCs w:val="32"/>
        </w:rPr>
        <w:t xml:space="preserve">Bin Sun     A20376746 </w:t>
      </w:r>
    </w:p>
    <w:p w:rsidR="00935DF7" w:rsidRDefault="009A0DED">
      <w:pPr>
        <w:rPr>
          <w:sz w:val="24"/>
          <w:szCs w:val="32"/>
        </w:rPr>
      </w:pPr>
      <w:proofErr w:type="spellStart"/>
      <w:r>
        <w:rPr>
          <w:sz w:val="24"/>
          <w:szCs w:val="32"/>
        </w:rPr>
        <w:t>Xiaofei</w:t>
      </w:r>
      <w:proofErr w:type="spellEnd"/>
      <w:r w:rsidR="00367E15">
        <w:rPr>
          <w:sz w:val="24"/>
          <w:szCs w:val="32"/>
        </w:rPr>
        <w:t xml:space="preserve"> </w:t>
      </w:r>
      <w:proofErr w:type="spellStart"/>
      <w:r w:rsidR="00367E15">
        <w:rPr>
          <w:sz w:val="24"/>
          <w:szCs w:val="32"/>
        </w:rPr>
        <w:t>Xie</w:t>
      </w:r>
      <w:proofErr w:type="spellEnd"/>
      <w:r>
        <w:rPr>
          <w:sz w:val="24"/>
          <w:szCs w:val="32"/>
        </w:rPr>
        <w:t xml:space="preserve">   </w:t>
      </w:r>
      <w:r w:rsidR="003B06E0">
        <w:rPr>
          <w:sz w:val="24"/>
          <w:szCs w:val="32"/>
        </w:rPr>
        <w:t>A20406972</w:t>
      </w:r>
    </w:p>
    <w:p w:rsidR="00935DF7" w:rsidRDefault="009A0DED">
      <w:pPr>
        <w:rPr>
          <w:sz w:val="24"/>
          <w:szCs w:val="32"/>
        </w:rPr>
      </w:pPr>
      <w:r>
        <w:rPr>
          <w:sz w:val="24"/>
          <w:szCs w:val="32"/>
        </w:rPr>
        <w:t>Peng</w:t>
      </w:r>
      <w:r w:rsidR="00FB1658">
        <w:rPr>
          <w:sz w:val="24"/>
          <w:szCs w:val="32"/>
        </w:rPr>
        <w:t xml:space="preserve"> Guo</w:t>
      </w:r>
    </w:p>
    <w:p w:rsidR="00935DF7" w:rsidRDefault="00935DF7"/>
    <w:p w:rsidR="00935DF7" w:rsidRDefault="00935DF7"/>
    <w:p w:rsidR="00935DF7" w:rsidRPr="003B06E0" w:rsidRDefault="009A0DED">
      <w:pPr>
        <w:rPr>
          <w:sz w:val="24"/>
          <w:szCs w:val="32"/>
        </w:rPr>
      </w:pPr>
      <w:r w:rsidRPr="003B06E0">
        <w:rPr>
          <w:sz w:val="24"/>
          <w:szCs w:val="32"/>
        </w:rPr>
        <w:t>1 Use the bracket to open the HTML file</w:t>
      </w:r>
    </w:p>
    <w:p w:rsidR="00935DF7" w:rsidRPr="003B06E0" w:rsidRDefault="009A0DED">
      <w:pPr>
        <w:rPr>
          <w:sz w:val="24"/>
          <w:szCs w:val="32"/>
        </w:rPr>
      </w:pPr>
      <w:r w:rsidRPr="003B06E0">
        <w:rPr>
          <w:sz w:val="24"/>
          <w:szCs w:val="32"/>
        </w:rPr>
        <w:t xml:space="preserve">2 </w:t>
      </w:r>
      <w:r>
        <w:rPr>
          <w:sz w:val="24"/>
          <w:szCs w:val="32"/>
        </w:rPr>
        <w:t xml:space="preserve">Main </w:t>
      </w:r>
      <w:proofErr w:type="gramStart"/>
      <w:r>
        <w:rPr>
          <w:sz w:val="24"/>
          <w:szCs w:val="32"/>
        </w:rPr>
        <w:t>page</w:t>
      </w:r>
      <w:proofErr w:type="gramEnd"/>
      <w:r>
        <w:rPr>
          <w:sz w:val="24"/>
          <w:szCs w:val="32"/>
        </w:rPr>
        <w:t xml:space="preserve"> displayed in google chrome</w:t>
      </w:r>
    </w:p>
    <w:p w:rsidR="00935DF7" w:rsidRPr="003B06E0" w:rsidRDefault="009A0DED">
      <w:pPr>
        <w:rPr>
          <w:sz w:val="24"/>
          <w:szCs w:val="32"/>
        </w:rPr>
      </w:pPr>
      <w:r w:rsidRPr="003B06E0">
        <w:rPr>
          <w:sz w:val="24"/>
          <w:szCs w:val="32"/>
        </w:rPr>
        <w:t xml:space="preserve">3 </w:t>
      </w:r>
      <w:r>
        <w:rPr>
          <w:sz w:val="24"/>
          <w:szCs w:val="32"/>
        </w:rPr>
        <w:t>Select the dataset from the main page</w:t>
      </w:r>
    </w:p>
    <w:p w:rsidR="00935DF7" w:rsidRPr="003B06E0" w:rsidRDefault="009A0DED">
      <w:pPr>
        <w:rPr>
          <w:sz w:val="24"/>
          <w:szCs w:val="32"/>
        </w:rPr>
      </w:pPr>
      <w:r w:rsidRPr="003B06E0">
        <w:rPr>
          <w:sz w:val="24"/>
          <w:szCs w:val="32"/>
        </w:rPr>
        <w:t xml:space="preserve">4 </w:t>
      </w:r>
      <w:r>
        <w:rPr>
          <w:sz w:val="24"/>
          <w:szCs w:val="32"/>
        </w:rPr>
        <w:t>Select the dataset from the main page or from local file</w:t>
      </w:r>
    </w:p>
    <w:p w:rsidR="00935DF7" w:rsidRPr="003B06E0" w:rsidRDefault="009A0DED">
      <w:pPr>
        <w:rPr>
          <w:sz w:val="24"/>
          <w:szCs w:val="32"/>
        </w:rPr>
      </w:pPr>
      <w:r w:rsidRPr="003B06E0">
        <w:rPr>
          <w:sz w:val="24"/>
          <w:szCs w:val="32"/>
        </w:rPr>
        <w:t>5</w:t>
      </w:r>
      <w:r w:rsidRPr="003B06E0"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t>Select the columns</w:t>
      </w:r>
    </w:p>
    <w:p w:rsidR="00935DF7" w:rsidRPr="003B06E0" w:rsidRDefault="009A0DED">
      <w:pPr>
        <w:rPr>
          <w:sz w:val="24"/>
          <w:szCs w:val="32"/>
        </w:rPr>
      </w:pPr>
      <w:r w:rsidRPr="003B06E0">
        <w:rPr>
          <w:sz w:val="24"/>
          <w:szCs w:val="32"/>
        </w:rPr>
        <w:t>6</w:t>
      </w:r>
      <w:r>
        <w:rPr>
          <w:sz w:val="24"/>
          <w:szCs w:val="32"/>
        </w:rPr>
        <w:t xml:space="preserve"> Selected by rows</w:t>
      </w:r>
    </w:p>
    <w:p w:rsidR="00935DF7" w:rsidRDefault="009A0DED">
      <w:pPr>
        <w:rPr>
          <w:sz w:val="24"/>
          <w:szCs w:val="32"/>
        </w:rPr>
      </w:pPr>
      <w:r>
        <w:rPr>
          <w:sz w:val="24"/>
          <w:szCs w:val="32"/>
        </w:rPr>
        <w:t>7</w:t>
      </w:r>
      <w:r w:rsidR="00C272BB">
        <w:rPr>
          <w:rFonts w:hint="eastAsia"/>
          <w:sz w:val="24"/>
          <w:szCs w:val="32"/>
        </w:rPr>
        <w:t xml:space="preserve"> </w:t>
      </w:r>
      <w:r w:rsidR="00C272BB">
        <w:rPr>
          <w:sz w:val="24"/>
          <w:szCs w:val="32"/>
        </w:rPr>
        <w:t>statistic</w:t>
      </w:r>
      <w:r>
        <w:rPr>
          <w:sz w:val="24"/>
          <w:szCs w:val="32"/>
        </w:rPr>
        <w:t xml:space="preserve"> </w:t>
      </w:r>
      <w:r w:rsidR="00370C27">
        <w:rPr>
          <w:sz w:val="24"/>
          <w:szCs w:val="32"/>
        </w:rPr>
        <w:t>datasets</w:t>
      </w:r>
    </w:p>
    <w:p w:rsidR="00935DF7" w:rsidRDefault="009A0DED">
      <w:pPr>
        <w:rPr>
          <w:sz w:val="24"/>
          <w:szCs w:val="32"/>
        </w:rPr>
      </w:pPr>
      <w:r>
        <w:rPr>
          <w:sz w:val="24"/>
          <w:szCs w:val="32"/>
        </w:rPr>
        <w:t>8 Plot the dataset in bar chart</w:t>
      </w:r>
    </w:p>
    <w:p w:rsidR="00935DF7" w:rsidRDefault="009A0DED">
      <w:pPr>
        <w:rPr>
          <w:sz w:val="24"/>
          <w:szCs w:val="32"/>
        </w:rPr>
      </w:pPr>
      <w:r>
        <w:rPr>
          <w:sz w:val="24"/>
          <w:szCs w:val="32"/>
        </w:rPr>
        <w:t>9 Plot the dataset in line chart</w:t>
      </w:r>
    </w:p>
    <w:p w:rsidR="00935DF7" w:rsidRDefault="009A0DED">
      <w:pPr>
        <w:rPr>
          <w:sz w:val="24"/>
          <w:szCs w:val="32"/>
        </w:rPr>
      </w:pPr>
      <w:r>
        <w:rPr>
          <w:sz w:val="24"/>
          <w:szCs w:val="32"/>
        </w:rPr>
        <w:t>10 Plot the dataset in pie chart</w:t>
      </w:r>
    </w:p>
    <w:p w:rsidR="00935DF7" w:rsidRDefault="009A0DED">
      <w:pPr>
        <w:rPr>
          <w:sz w:val="24"/>
          <w:szCs w:val="32"/>
        </w:rPr>
      </w:pPr>
      <w:r>
        <w:rPr>
          <w:sz w:val="24"/>
          <w:szCs w:val="32"/>
        </w:rPr>
        <w:t xml:space="preserve">11 Plot the dataset in </w:t>
      </w:r>
      <w:r w:rsidR="00370C27">
        <w:rPr>
          <w:sz w:val="24"/>
          <w:szCs w:val="32"/>
        </w:rPr>
        <w:t>doughnut</w:t>
      </w:r>
      <w:r>
        <w:rPr>
          <w:sz w:val="24"/>
          <w:szCs w:val="32"/>
        </w:rPr>
        <w:t xml:space="preserve"> chart</w:t>
      </w:r>
    </w:p>
    <w:p w:rsidR="00935DF7" w:rsidRDefault="009A0DED">
      <w:pPr>
        <w:rPr>
          <w:sz w:val="24"/>
          <w:szCs w:val="32"/>
        </w:rPr>
      </w:pPr>
      <w:r>
        <w:rPr>
          <w:sz w:val="24"/>
          <w:szCs w:val="32"/>
        </w:rPr>
        <w:t>12 Plot the dataset in stacked bar chart</w:t>
      </w:r>
    </w:p>
    <w:p w:rsidR="006A6B11" w:rsidRDefault="006A6B11">
      <w:pPr>
        <w:rPr>
          <w:sz w:val="24"/>
          <w:szCs w:val="32"/>
        </w:rPr>
      </w:pPr>
      <w:r>
        <w:rPr>
          <w:sz w:val="24"/>
          <w:szCs w:val="32"/>
        </w:rPr>
        <w:t>13. Plot the dataset in Heat Map</w:t>
      </w:r>
    </w:p>
    <w:p w:rsidR="00935DF7" w:rsidRDefault="00935DF7">
      <w:pPr>
        <w:rPr>
          <w:sz w:val="24"/>
          <w:szCs w:val="32"/>
        </w:rPr>
      </w:pPr>
    </w:p>
    <w:p w:rsidR="00935DF7" w:rsidRDefault="00935DF7"/>
    <w:p w:rsidR="00935DF7" w:rsidRDefault="00935DF7"/>
    <w:p w:rsidR="00935DF7" w:rsidRDefault="00935DF7"/>
    <w:p w:rsidR="00935DF7" w:rsidRDefault="00935DF7"/>
    <w:p w:rsidR="00935DF7" w:rsidRDefault="00935DF7"/>
    <w:p w:rsidR="00935DF7" w:rsidRDefault="00935DF7"/>
    <w:p w:rsidR="00935DF7" w:rsidRDefault="00935DF7"/>
    <w:p w:rsidR="00935DF7" w:rsidRDefault="00935DF7"/>
    <w:p w:rsidR="00935DF7" w:rsidRDefault="00935DF7"/>
    <w:p w:rsidR="00935DF7" w:rsidRDefault="00935DF7"/>
    <w:p w:rsidR="00935DF7" w:rsidRDefault="00935DF7"/>
    <w:p w:rsidR="00935DF7" w:rsidRDefault="00935DF7"/>
    <w:p w:rsidR="00935DF7" w:rsidRDefault="00935DF7"/>
    <w:p w:rsidR="00935DF7" w:rsidRDefault="00935DF7"/>
    <w:p w:rsidR="00935DF7" w:rsidRDefault="00935DF7"/>
    <w:p w:rsidR="00935DF7" w:rsidRDefault="00935DF7"/>
    <w:p w:rsidR="00935DF7" w:rsidRDefault="00935DF7"/>
    <w:p w:rsidR="00935DF7" w:rsidRDefault="00935DF7"/>
    <w:p w:rsidR="00935DF7" w:rsidRDefault="00935DF7"/>
    <w:p w:rsidR="00935DF7" w:rsidRDefault="00935DF7"/>
    <w:p w:rsidR="00935DF7" w:rsidRDefault="00935DF7"/>
    <w:p w:rsidR="00935DF7" w:rsidRDefault="00935DF7"/>
    <w:p w:rsidR="00D07B0C" w:rsidRDefault="00D07B0C"/>
    <w:p w:rsidR="00D07B0C" w:rsidRDefault="00D07B0C"/>
    <w:p w:rsidR="00D07B0C" w:rsidRDefault="00D07B0C"/>
    <w:p w:rsidR="00D07B0C" w:rsidRDefault="00D07B0C"/>
    <w:p w:rsidR="00935DF7" w:rsidRDefault="00935DF7"/>
    <w:p w:rsidR="00935DF7" w:rsidRDefault="00935DF7"/>
    <w:p w:rsidR="00935DF7" w:rsidRDefault="00935DF7"/>
    <w:p w:rsidR="00935DF7" w:rsidRDefault="009A0DED">
      <w:r>
        <w:t xml:space="preserve">                                       Use the bracket to open the HTML file</w:t>
      </w:r>
    </w:p>
    <w:p w:rsidR="00935DF7" w:rsidRDefault="009A0DED">
      <w:r>
        <w:rPr>
          <w:noProof/>
        </w:rPr>
        <w:drawing>
          <wp:inline distT="0" distB="0" distL="114300" distR="114300">
            <wp:extent cx="7432675" cy="4180840"/>
            <wp:effectExtent l="0" t="0" r="4445" b="1016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432675" cy="418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35DF7" w:rsidRDefault="00935DF7"/>
    <w:p w:rsidR="00935DF7" w:rsidRDefault="00935DF7"/>
    <w:p w:rsidR="00935DF7" w:rsidRDefault="00935DF7"/>
    <w:p w:rsidR="00935DF7" w:rsidRDefault="009A0DED">
      <w:pPr>
        <w:rPr>
          <w:sz w:val="24"/>
          <w:szCs w:val="32"/>
        </w:rPr>
      </w:pPr>
      <w:r>
        <w:rPr>
          <w:rFonts w:hint="eastAsia"/>
        </w:rPr>
        <w:t xml:space="preserve">                               </w:t>
      </w:r>
      <w:r>
        <w:t xml:space="preserve">     </w:t>
      </w:r>
      <w:r>
        <w:rPr>
          <w:sz w:val="24"/>
          <w:szCs w:val="32"/>
        </w:rPr>
        <w:t>Main page displayed in google chrome</w:t>
      </w:r>
    </w:p>
    <w:p w:rsidR="00935DF7" w:rsidRDefault="009A0DED">
      <w:r>
        <w:rPr>
          <w:noProof/>
        </w:rPr>
        <w:drawing>
          <wp:inline distT="0" distB="0" distL="114300" distR="114300">
            <wp:extent cx="7430770" cy="4881245"/>
            <wp:effectExtent l="0" t="0" r="635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t="879" r="530"/>
                    <a:stretch>
                      <a:fillRect/>
                    </a:stretch>
                  </pic:blipFill>
                  <pic:spPr>
                    <a:xfrm>
                      <a:off x="0" y="0"/>
                      <a:ext cx="7430770" cy="488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35DF7" w:rsidRDefault="00935DF7"/>
    <w:p w:rsidR="00935DF7" w:rsidRDefault="00935DF7"/>
    <w:p w:rsidR="00935DF7" w:rsidRDefault="00935DF7"/>
    <w:p w:rsidR="00935DF7" w:rsidRDefault="009A0DED">
      <w:pPr>
        <w:ind w:firstLineChars="1500" w:firstLine="3600"/>
      </w:pPr>
      <w:r>
        <w:rPr>
          <w:sz w:val="24"/>
          <w:szCs w:val="32"/>
        </w:rPr>
        <w:t>Select the dataset from the main page</w:t>
      </w:r>
    </w:p>
    <w:p w:rsidR="00935DF7" w:rsidRDefault="009A0DED">
      <w:r>
        <w:rPr>
          <w:noProof/>
        </w:rPr>
        <w:drawing>
          <wp:inline distT="0" distB="0" distL="114300" distR="114300">
            <wp:extent cx="7432675" cy="4180840"/>
            <wp:effectExtent l="0" t="0" r="444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32675" cy="418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35DF7" w:rsidRDefault="00935DF7"/>
    <w:p w:rsidR="00935DF7" w:rsidRDefault="009A0DED">
      <w:r>
        <w:t xml:space="preserve">        </w:t>
      </w:r>
    </w:p>
    <w:p w:rsidR="00935DF7" w:rsidRDefault="009A0DED">
      <w:pPr>
        <w:rPr>
          <w:sz w:val="24"/>
          <w:szCs w:val="32"/>
        </w:rPr>
      </w:pPr>
      <w:r>
        <w:t xml:space="preserve">                                     </w:t>
      </w:r>
      <w:r>
        <w:rPr>
          <w:sz w:val="24"/>
          <w:szCs w:val="32"/>
        </w:rPr>
        <w:t xml:space="preserve">Select the dataset from the local file  </w:t>
      </w:r>
    </w:p>
    <w:p w:rsidR="00935DF7" w:rsidRDefault="009A0DED">
      <w:r>
        <w:rPr>
          <w:noProof/>
        </w:rPr>
        <w:drawing>
          <wp:inline distT="0" distB="0" distL="114300" distR="114300">
            <wp:extent cx="7432675" cy="4180840"/>
            <wp:effectExtent l="0" t="0" r="444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32675" cy="418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35DF7" w:rsidRDefault="00935DF7"/>
    <w:p w:rsidR="00935DF7" w:rsidRDefault="00935DF7"/>
    <w:p w:rsidR="00935DF7" w:rsidRDefault="00935DF7"/>
    <w:p w:rsidR="00935DF7" w:rsidRDefault="009A0DED">
      <w:r>
        <w:t xml:space="preserve">                                        Dataset is imported and displayed </w:t>
      </w:r>
    </w:p>
    <w:p w:rsidR="00935DF7" w:rsidRDefault="00C35003" w:rsidP="006A4202">
      <w:pPr>
        <w:jc w:val="center"/>
      </w:pPr>
      <w:r>
        <w:rPr>
          <w:noProof/>
        </w:rPr>
        <w:drawing>
          <wp:inline distT="0" distB="0" distL="0" distR="0">
            <wp:extent cx="6768770" cy="4690872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4-28 at 10.23.54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0721" cy="469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DF7" w:rsidRDefault="00935DF7"/>
    <w:p w:rsidR="00935DF7" w:rsidRDefault="009A0DED">
      <w:pPr>
        <w:rPr>
          <w:sz w:val="24"/>
          <w:szCs w:val="32"/>
        </w:rPr>
      </w:pPr>
      <w:r>
        <w:t xml:space="preserve">                                            </w:t>
      </w:r>
      <w:r>
        <w:rPr>
          <w:sz w:val="24"/>
          <w:szCs w:val="32"/>
        </w:rPr>
        <w:t xml:space="preserve"> Select the columns</w:t>
      </w:r>
    </w:p>
    <w:p w:rsidR="00935DF7" w:rsidRDefault="00543485" w:rsidP="00543485">
      <w:pPr>
        <w:jc w:val="center"/>
      </w:pPr>
      <w:r>
        <w:rPr>
          <w:noProof/>
        </w:rPr>
        <w:drawing>
          <wp:inline distT="0" distB="0" distL="0" distR="0">
            <wp:extent cx="6775704" cy="4655187"/>
            <wp:effectExtent l="0" t="0" r="635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4-28 at 10.21.31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5048" cy="46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DF7" w:rsidRDefault="00935DF7"/>
    <w:p w:rsidR="00935DF7" w:rsidRDefault="00935DF7"/>
    <w:p w:rsidR="00935DF7" w:rsidRDefault="009A0DED">
      <w:pPr>
        <w:rPr>
          <w:sz w:val="24"/>
          <w:szCs w:val="32"/>
        </w:rPr>
      </w:pPr>
      <w:r>
        <w:t xml:space="preserve">                                            </w:t>
      </w:r>
      <w:r>
        <w:rPr>
          <w:sz w:val="24"/>
          <w:szCs w:val="32"/>
        </w:rPr>
        <w:t xml:space="preserve">  Selected by rows</w:t>
      </w:r>
    </w:p>
    <w:p w:rsidR="00935DF7" w:rsidRDefault="00875EF1">
      <w:r>
        <w:rPr>
          <w:noProof/>
        </w:rPr>
        <w:drawing>
          <wp:inline distT="0" distB="0" distL="0" distR="0">
            <wp:extent cx="7370064" cy="486912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4-28 at 10.27.52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3184" cy="488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DF7" w:rsidRPr="00875EF1" w:rsidRDefault="00013727" w:rsidP="00875EF1">
      <w:pPr>
        <w:jc w:val="center"/>
        <w:rPr>
          <w:sz w:val="24"/>
          <w:szCs w:val="32"/>
        </w:rPr>
      </w:pPr>
      <w:r w:rsidRPr="00875EF1">
        <w:rPr>
          <w:sz w:val="24"/>
          <w:szCs w:val="32"/>
        </w:rPr>
        <w:t xml:space="preserve">Statistic </w:t>
      </w:r>
      <w:r w:rsidR="009A0DED" w:rsidRPr="00875EF1">
        <w:rPr>
          <w:sz w:val="24"/>
          <w:szCs w:val="32"/>
        </w:rPr>
        <w:t>datasets</w:t>
      </w:r>
    </w:p>
    <w:p w:rsidR="00935DF7" w:rsidRDefault="00875EF1">
      <w:r>
        <w:rPr>
          <w:noProof/>
        </w:rPr>
        <w:drawing>
          <wp:inline distT="0" distB="0" distL="0" distR="0">
            <wp:extent cx="7438390" cy="2703195"/>
            <wp:effectExtent l="0" t="0" r="381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4-28 at 10.30.21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839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DF7" w:rsidRDefault="00875EF1">
      <w:r>
        <w:rPr>
          <w:noProof/>
        </w:rPr>
        <w:drawing>
          <wp:inline distT="0" distB="0" distL="0" distR="0">
            <wp:extent cx="7252803" cy="185623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4-28 at 10.30.11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3052" cy="186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DF7" w:rsidRDefault="009A0DED">
      <w:r>
        <w:t xml:space="preserve">       </w:t>
      </w:r>
    </w:p>
    <w:p w:rsidR="00935DF7" w:rsidRDefault="00935DF7">
      <w:pPr>
        <w:rPr>
          <w:rFonts w:hint="eastAsia"/>
        </w:rPr>
      </w:pPr>
    </w:p>
    <w:p w:rsidR="00935DF7" w:rsidRDefault="009A0DED">
      <w:pPr>
        <w:rPr>
          <w:sz w:val="24"/>
          <w:szCs w:val="32"/>
        </w:rPr>
      </w:pPr>
      <w:r>
        <w:t xml:space="preserve">                                     </w:t>
      </w:r>
      <w:r>
        <w:rPr>
          <w:sz w:val="24"/>
          <w:szCs w:val="32"/>
        </w:rPr>
        <w:t>Plot the dataset in bar chart</w:t>
      </w:r>
    </w:p>
    <w:p w:rsidR="00935DF7" w:rsidRDefault="00875EF1">
      <w:r>
        <w:rPr>
          <w:noProof/>
        </w:rPr>
        <w:drawing>
          <wp:inline distT="0" distB="0" distL="0" distR="0">
            <wp:extent cx="7438390" cy="6391275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4-28 at 10.37.24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839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DF7" w:rsidRDefault="00935DF7"/>
    <w:p w:rsidR="00935DF7" w:rsidRDefault="00935DF7"/>
    <w:p w:rsidR="00935DF7" w:rsidRDefault="00935DF7"/>
    <w:p w:rsidR="00875EF1" w:rsidRDefault="00875EF1"/>
    <w:p w:rsidR="00875EF1" w:rsidRDefault="00875EF1"/>
    <w:p w:rsidR="00875EF1" w:rsidRDefault="00875EF1"/>
    <w:p w:rsidR="00875EF1" w:rsidRDefault="00875EF1"/>
    <w:p w:rsidR="00875EF1" w:rsidRDefault="00875EF1"/>
    <w:p w:rsidR="00875EF1" w:rsidRDefault="00875EF1"/>
    <w:p w:rsidR="00875EF1" w:rsidRDefault="00875EF1"/>
    <w:p w:rsidR="00875EF1" w:rsidRDefault="00875EF1"/>
    <w:p w:rsidR="00875EF1" w:rsidRDefault="00875EF1"/>
    <w:p w:rsidR="00875EF1" w:rsidRDefault="00875EF1"/>
    <w:p w:rsidR="00875EF1" w:rsidRDefault="00875EF1"/>
    <w:p w:rsidR="00875EF1" w:rsidRDefault="00875EF1"/>
    <w:p w:rsidR="00875EF1" w:rsidRDefault="00875EF1"/>
    <w:p w:rsidR="00875EF1" w:rsidRDefault="00875EF1"/>
    <w:p w:rsidR="00935DF7" w:rsidRDefault="00935DF7"/>
    <w:p w:rsidR="00935DF7" w:rsidRDefault="00935DF7"/>
    <w:p w:rsidR="00935DF7" w:rsidRDefault="009A0DED">
      <w:r>
        <w:t xml:space="preserve">                                      </w:t>
      </w:r>
      <w:r>
        <w:rPr>
          <w:sz w:val="24"/>
          <w:szCs w:val="32"/>
        </w:rPr>
        <w:t>Plot the dataset in line chart</w:t>
      </w:r>
    </w:p>
    <w:p w:rsidR="00935DF7" w:rsidRDefault="00875EF1" w:rsidP="00875EF1">
      <w:pPr>
        <w:jc w:val="center"/>
      </w:pPr>
      <w:r>
        <w:rPr>
          <w:noProof/>
        </w:rPr>
        <w:drawing>
          <wp:inline distT="0" distB="0" distL="0" distR="0">
            <wp:extent cx="7050024" cy="67779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4-28 at 10.38.11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420" cy="678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DF7" w:rsidRDefault="00935DF7"/>
    <w:p w:rsidR="00935DF7" w:rsidRDefault="00935DF7"/>
    <w:p w:rsidR="00875EF1" w:rsidRDefault="00875EF1"/>
    <w:p w:rsidR="00875EF1" w:rsidRDefault="00875EF1"/>
    <w:p w:rsidR="00875EF1" w:rsidRDefault="00875EF1"/>
    <w:p w:rsidR="00875EF1" w:rsidRDefault="00875EF1"/>
    <w:p w:rsidR="00875EF1" w:rsidRDefault="00875EF1"/>
    <w:p w:rsidR="00875EF1" w:rsidRDefault="00875EF1"/>
    <w:p w:rsidR="00875EF1" w:rsidRDefault="00875EF1"/>
    <w:p w:rsidR="00875EF1" w:rsidRDefault="00875EF1"/>
    <w:p w:rsidR="00875EF1" w:rsidRDefault="00875EF1"/>
    <w:p w:rsidR="00875EF1" w:rsidRDefault="00875EF1"/>
    <w:p w:rsidR="00875EF1" w:rsidRDefault="00875EF1"/>
    <w:p w:rsidR="00875EF1" w:rsidRDefault="00875EF1"/>
    <w:p w:rsidR="00875EF1" w:rsidRDefault="00875EF1"/>
    <w:p w:rsidR="00875EF1" w:rsidRDefault="00875EF1"/>
    <w:p w:rsidR="00875EF1" w:rsidRDefault="00875EF1"/>
    <w:p w:rsidR="00935DF7" w:rsidRDefault="009A0DED">
      <w:r>
        <w:t xml:space="preserve">                                      </w:t>
      </w:r>
      <w:r>
        <w:rPr>
          <w:sz w:val="24"/>
          <w:szCs w:val="32"/>
        </w:rPr>
        <w:t>Plot the dataset in pie chart</w:t>
      </w:r>
    </w:p>
    <w:p w:rsidR="00935DF7" w:rsidRDefault="00935DF7"/>
    <w:p w:rsidR="00935DF7" w:rsidRDefault="00772577">
      <w:r>
        <w:rPr>
          <w:noProof/>
        </w:rPr>
        <w:drawing>
          <wp:inline distT="0" distB="0" distL="0" distR="0">
            <wp:extent cx="7438390" cy="717613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4-28 at 10.39.24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8390" cy="717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77" w:rsidRDefault="00772577"/>
    <w:p w:rsidR="00772577" w:rsidRDefault="00772577"/>
    <w:p w:rsidR="00772577" w:rsidRDefault="00772577"/>
    <w:p w:rsidR="00772577" w:rsidRDefault="00772577"/>
    <w:p w:rsidR="00772577" w:rsidRDefault="00772577"/>
    <w:p w:rsidR="00772577" w:rsidRDefault="00772577"/>
    <w:p w:rsidR="00772577" w:rsidRDefault="00772577"/>
    <w:p w:rsidR="00772577" w:rsidRDefault="00772577"/>
    <w:p w:rsidR="00772577" w:rsidRDefault="00772577"/>
    <w:p w:rsidR="00772577" w:rsidRDefault="00772577"/>
    <w:p w:rsidR="00935DF7" w:rsidRDefault="00935DF7"/>
    <w:p w:rsidR="00935DF7" w:rsidRDefault="00935DF7"/>
    <w:p w:rsidR="00935DF7" w:rsidRDefault="00935DF7"/>
    <w:p w:rsidR="00935DF7" w:rsidRDefault="00935DF7"/>
    <w:p w:rsidR="00935DF7" w:rsidRDefault="009A0DED">
      <w:r>
        <w:t xml:space="preserve">                                      </w:t>
      </w:r>
      <w:r w:rsidR="00772577">
        <w:rPr>
          <w:sz w:val="24"/>
          <w:szCs w:val="32"/>
        </w:rPr>
        <w:t>Plot the dataset in Dough</w:t>
      </w:r>
      <w:r w:rsidR="00772577">
        <w:rPr>
          <w:rFonts w:hint="eastAsia"/>
          <w:sz w:val="24"/>
          <w:szCs w:val="32"/>
        </w:rPr>
        <w:t>n</w:t>
      </w:r>
      <w:r>
        <w:rPr>
          <w:sz w:val="24"/>
          <w:szCs w:val="32"/>
        </w:rPr>
        <w:t>ut chart</w:t>
      </w:r>
    </w:p>
    <w:p w:rsidR="00935DF7" w:rsidRDefault="00935DF7"/>
    <w:p w:rsidR="00935DF7" w:rsidRDefault="00935DF7"/>
    <w:p w:rsidR="00935DF7" w:rsidRDefault="000620F2">
      <w:r>
        <w:rPr>
          <w:noProof/>
        </w:rPr>
        <w:drawing>
          <wp:inline distT="0" distB="0" distL="0" distR="0">
            <wp:extent cx="7438390" cy="7265035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4-28 at 10.40.08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8390" cy="726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DF7" w:rsidRDefault="00935DF7"/>
    <w:p w:rsidR="00935DF7" w:rsidRDefault="00935DF7"/>
    <w:p w:rsidR="00935DF7" w:rsidRDefault="00935DF7"/>
    <w:p w:rsidR="000620F2" w:rsidRDefault="000620F2"/>
    <w:p w:rsidR="000620F2" w:rsidRDefault="000620F2"/>
    <w:p w:rsidR="000620F2" w:rsidRDefault="000620F2"/>
    <w:p w:rsidR="002C7B32" w:rsidRDefault="002C7B32"/>
    <w:p w:rsidR="002C7B32" w:rsidRDefault="002C7B32"/>
    <w:p w:rsidR="000620F2" w:rsidRDefault="000620F2"/>
    <w:p w:rsidR="000620F2" w:rsidRDefault="000620F2"/>
    <w:p w:rsidR="000620F2" w:rsidRDefault="000620F2"/>
    <w:p w:rsidR="000620F2" w:rsidRDefault="000620F2"/>
    <w:p w:rsidR="000620F2" w:rsidRDefault="000620F2"/>
    <w:p w:rsidR="000620F2" w:rsidRDefault="000620F2"/>
    <w:p w:rsidR="000620F2" w:rsidRDefault="002C7B32" w:rsidP="002C7B32">
      <w:pPr>
        <w:jc w:val="center"/>
      </w:pPr>
      <w:r>
        <w:rPr>
          <w:sz w:val="24"/>
          <w:szCs w:val="32"/>
        </w:rPr>
        <w:t>Plot the dataset in stacked bar chart</w:t>
      </w:r>
    </w:p>
    <w:p w:rsidR="00935DF7" w:rsidRDefault="009A0DED">
      <w:r>
        <w:t xml:space="preserve">                                      </w:t>
      </w:r>
      <w:r w:rsidR="00DD5DCA">
        <w:rPr>
          <w:noProof/>
        </w:rPr>
        <w:drawing>
          <wp:inline distT="0" distB="0" distL="0" distR="0">
            <wp:extent cx="7438390" cy="6753860"/>
            <wp:effectExtent l="0" t="0" r="381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4-28 at 10.42.17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8390" cy="675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DCA" w:rsidRDefault="00DD5DCA"/>
    <w:p w:rsidR="00DD5DCA" w:rsidRDefault="00DD5DCA"/>
    <w:p w:rsidR="00DD5DCA" w:rsidRDefault="00DD5DCA"/>
    <w:p w:rsidR="00DD5DCA" w:rsidRDefault="00DD5DCA"/>
    <w:p w:rsidR="00DD5DCA" w:rsidRDefault="00DD5DCA"/>
    <w:p w:rsidR="00DD5DCA" w:rsidRDefault="00DD5DCA"/>
    <w:p w:rsidR="00DD5DCA" w:rsidRDefault="00DD5DCA"/>
    <w:p w:rsidR="00DD5DCA" w:rsidRDefault="00DD5DCA"/>
    <w:p w:rsidR="00DD5DCA" w:rsidRDefault="00DD5DCA"/>
    <w:p w:rsidR="00DD5DCA" w:rsidRDefault="00DD5DCA"/>
    <w:p w:rsidR="00DD5DCA" w:rsidRDefault="00DD5DCA"/>
    <w:p w:rsidR="00DD5DCA" w:rsidRDefault="00DD5DCA"/>
    <w:p w:rsidR="00DD5DCA" w:rsidRDefault="00DD5DCA"/>
    <w:p w:rsidR="00DD5DCA" w:rsidRDefault="00DD5DCA"/>
    <w:p w:rsidR="00DD5DCA" w:rsidRDefault="00DD5DCA"/>
    <w:p w:rsidR="00935DF7" w:rsidRDefault="00935DF7"/>
    <w:p w:rsidR="00935DF7" w:rsidRDefault="00935DF7"/>
    <w:p w:rsidR="00935DF7" w:rsidRDefault="00614B0B" w:rsidP="00E62A37">
      <w:pPr>
        <w:jc w:val="center"/>
      </w:pPr>
      <w:r>
        <w:rPr>
          <w:sz w:val="24"/>
          <w:szCs w:val="32"/>
        </w:rPr>
        <w:t xml:space="preserve">Plot the dataset in </w:t>
      </w:r>
      <w:r w:rsidR="0042416C">
        <w:rPr>
          <w:sz w:val="24"/>
          <w:szCs w:val="32"/>
        </w:rPr>
        <w:t>Heat Map 1</w:t>
      </w:r>
    </w:p>
    <w:p w:rsidR="00935DF7" w:rsidRDefault="009A0DED">
      <w:r>
        <w:t xml:space="preserve">                                </w:t>
      </w:r>
      <w:r w:rsidR="00DD5DCA">
        <w:rPr>
          <w:noProof/>
        </w:rPr>
        <w:drawing>
          <wp:inline distT="0" distB="0" distL="0" distR="0">
            <wp:extent cx="7438390" cy="349694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04-28 at 10.43.21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839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</w:p>
    <w:p w:rsidR="00935DF7" w:rsidRDefault="00935DF7"/>
    <w:p w:rsidR="00935DF7" w:rsidRDefault="00935DF7"/>
    <w:p w:rsidR="009A0DED" w:rsidRDefault="009A0DED"/>
    <w:p w:rsidR="009A0DED" w:rsidRDefault="009A0DED"/>
    <w:p w:rsidR="00935DF7" w:rsidRDefault="00935DF7"/>
    <w:p w:rsidR="00E62A37" w:rsidRDefault="009A0DED" w:rsidP="00E62A37">
      <w:r>
        <w:t xml:space="preserve">                                             </w:t>
      </w:r>
      <w:r w:rsidR="00E62A37">
        <w:rPr>
          <w:sz w:val="24"/>
          <w:szCs w:val="32"/>
        </w:rPr>
        <w:t xml:space="preserve">Plot the dataset in Heat Map </w:t>
      </w:r>
      <w:r w:rsidR="00DD5DCA">
        <w:rPr>
          <w:sz w:val="24"/>
          <w:szCs w:val="32"/>
        </w:rPr>
        <w:t>2</w:t>
      </w:r>
      <w:bookmarkStart w:id="0" w:name="_GoBack"/>
      <w:bookmarkEnd w:id="0"/>
    </w:p>
    <w:p w:rsidR="00935DF7" w:rsidRDefault="00935DF7"/>
    <w:p w:rsidR="00935DF7" w:rsidRDefault="00DD5DCA">
      <w:r>
        <w:rPr>
          <w:noProof/>
        </w:rPr>
        <w:drawing>
          <wp:inline distT="0" distB="0" distL="0" distR="0">
            <wp:extent cx="7438390" cy="352298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4-28 at 10.44.35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839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5DF7">
      <w:pgSz w:w="11906" w:h="16838"/>
      <w:pgMar w:top="96" w:right="96" w:bottom="96" w:left="96" w:header="851" w:footer="992" w:gutter="0"/>
      <w:cols w:space="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7AEF" w:usb1="C0007841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embedSystemFonts/>
  <w:bordersDoNotSurroundHeader/>
  <w:bordersDoNotSurroundFooter/>
  <w:proofState w:spelling="clean" w:grammar="clean"/>
  <w:attachedTemplate r:id="rId1"/>
  <w:documentProtection w:edit="readOnly" w:formatting="1"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753D49E7"/>
    <w:rsid w:val="00013727"/>
    <w:rsid w:val="000620F2"/>
    <w:rsid w:val="002C7B32"/>
    <w:rsid w:val="00367E15"/>
    <w:rsid w:val="00370C27"/>
    <w:rsid w:val="003B06E0"/>
    <w:rsid w:val="0042416C"/>
    <w:rsid w:val="00543485"/>
    <w:rsid w:val="00614B0B"/>
    <w:rsid w:val="006A4202"/>
    <w:rsid w:val="006A6B11"/>
    <w:rsid w:val="00772577"/>
    <w:rsid w:val="007D08A8"/>
    <w:rsid w:val="0087278C"/>
    <w:rsid w:val="00875EF1"/>
    <w:rsid w:val="00935DF7"/>
    <w:rsid w:val="009765D4"/>
    <w:rsid w:val="009A0DED"/>
    <w:rsid w:val="00C272BB"/>
    <w:rsid w:val="00C35003"/>
    <w:rsid w:val="00D07B0C"/>
    <w:rsid w:val="00DA768C"/>
    <w:rsid w:val="00DD5DCA"/>
    <w:rsid w:val="00E62A37"/>
    <w:rsid w:val="00FB1658"/>
    <w:rsid w:val="00FB60F3"/>
    <w:rsid w:val="0A3E1794"/>
    <w:rsid w:val="1A2A4392"/>
    <w:rsid w:val="4C8B61BF"/>
    <w:rsid w:val="564A3182"/>
    <w:rsid w:val="6D535020"/>
    <w:rsid w:val="753D4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3268424B"/>
  <w15:docId w15:val="{91D57EF2-A86D-CD45-9FBD-7163F5958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binbi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C:\Users\binbi\AppData\Roaming\Kingsoft\wps\addons\pool\win-i386\knewfileres_1.0.0.3\wps\0.docx</Template>
  <TotalTime>16</TotalTime>
  <Pages>11</Pages>
  <Words>260</Words>
  <Characters>1483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皇帝</dc:creator>
  <cp:lastModifiedBy>Microsoft Office User</cp:lastModifiedBy>
  <cp:revision>24</cp:revision>
  <dcterms:created xsi:type="dcterms:W3CDTF">2018-04-26T05:35:00Z</dcterms:created>
  <dcterms:modified xsi:type="dcterms:W3CDTF">2018-04-28T15:44:00Z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2052-10.1.0.7311</vt:lpwstr>
  </property>
</Properties>
</file>